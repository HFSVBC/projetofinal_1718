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6DA6A" w14:textId="77777777" w:rsidR="00D805E6" w:rsidRDefault="00D805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jc w:val="center"/>
        <w:rPr>
          <w:sz w:val="72"/>
          <w:szCs w:val="72"/>
          <w:lang w:val="pt-PT"/>
        </w:rPr>
      </w:pPr>
    </w:p>
    <w:p w14:paraId="6D95B433" w14:textId="77777777" w:rsidR="00D805E6" w:rsidRDefault="00D805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jc w:val="center"/>
        <w:rPr>
          <w:sz w:val="72"/>
          <w:szCs w:val="72"/>
          <w:lang w:val="pt-PT"/>
        </w:rPr>
      </w:pPr>
    </w:p>
    <w:p w14:paraId="232F025D" w14:textId="77777777" w:rsidR="00D805E6" w:rsidRDefault="00E3110F" w:rsidP="00D008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jc w:val="center"/>
        <w:rPr>
          <w:sz w:val="72"/>
          <w:szCs w:val="72"/>
          <w:lang w:val="pt-PT"/>
        </w:rPr>
      </w:pPr>
      <w:r>
        <w:rPr>
          <w:sz w:val="72"/>
          <w:szCs w:val="72"/>
          <w:lang w:val="pt-PT"/>
        </w:rPr>
        <w:t>Planeamento e Gestão de Projetos</w:t>
      </w:r>
    </w:p>
    <w:p w14:paraId="5D7A78FC" w14:textId="77777777" w:rsidR="00D805E6" w:rsidRDefault="00D805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jc w:val="center"/>
        <w:rPr>
          <w:sz w:val="72"/>
          <w:szCs w:val="72"/>
          <w:lang w:val="pt-PT"/>
        </w:rPr>
      </w:pPr>
    </w:p>
    <w:p w14:paraId="3E803529" w14:textId="77777777" w:rsidR="00D805E6" w:rsidRDefault="00D805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jc w:val="center"/>
        <w:rPr>
          <w:sz w:val="72"/>
          <w:szCs w:val="72"/>
          <w:lang w:val="pt-PT"/>
        </w:rPr>
      </w:pPr>
    </w:p>
    <w:p w14:paraId="57844906" w14:textId="501FB9DA" w:rsidR="00D805E6" w:rsidRDefault="00F102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2017/2018</w:t>
      </w:r>
    </w:p>
    <w:p w14:paraId="08F250F0" w14:textId="77777777" w:rsidR="00D805E6" w:rsidRDefault="00D805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jc w:val="center"/>
        <w:rPr>
          <w:sz w:val="36"/>
          <w:szCs w:val="36"/>
          <w:lang w:val="pt-PT"/>
        </w:rPr>
      </w:pPr>
    </w:p>
    <w:p w14:paraId="5317ADED" w14:textId="77777777" w:rsidR="00D805E6" w:rsidRDefault="00D805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jc w:val="center"/>
        <w:rPr>
          <w:sz w:val="36"/>
          <w:szCs w:val="36"/>
          <w:lang w:val="pt-PT"/>
        </w:rPr>
      </w:pPr>
    </w:p>
    <w:p w14:paraId="4E78336A" w14:textId="77777777" w:rsidR="00D805E6" w:rsidRDefault="00E3110F" w:rsidP="00D008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jc w:val="center"/>
        <w:outlineLvl w:val="0"/>
        <w:rPr>
          <w:sz w:val="56"/>
          <w:szCs w:val="56"/>
          <w:lang w:val="pt-PT"/>
        </w:rPr>
      </w:pPr>
      <w:r>
        <w:rPr>
          <w:sz w:val="56"/>
          <w:szCs w:val="56"/>
          <w:lang w:val="pt-PT"/>
        </w:rPr>
        <w:t>Relatório FASE X</w:t>
      </w:r>
    </w:p>
    <w:p w14:paraId="74594CEF" w14:textId="77777777" w:rsidR="00D805E6" w:rsidRDefault="00D805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rPr>
          <w:sz w:val="24"/>
          <w:szCs w:val="24"/>
          <w:lang w:val="pt-PT"/>
        </w:rPr>
      </w:pPr>
    </w:p>
    <w:p w14:paraId="20E96E74" w14:textId="77777777" w:rsidR="00D805E6" w:rsidRDefault="00D805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rPr>
          <w:sz w:val="24"/>
          <w:szCs w:val="24"/>
          <w:lang w:val="pt-PT"/>
        </w:rPr>
      </w:pPr>
    </w:p>
    <w:p w14:paraId="363F14E9" w14:textId="77777777" w:rsidR="00D805E6" w:rsidRDefault="00D805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rPr>
          <w:sz w:val="24"/>
          <w:szCs w:val="24"/>
          <w:lang w:val="pt-PT"/>
        </w:rPr>
      </w:pPr>
    </w:p>
    <w:p w14:paraId="6C29BF94" w14:textId="77777777" w:rsidR="00F1028A" w:rsidRDefault="00F102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rPr>
          <w:sz w:val="24"/>
          <w:szCs w:val="24"/>
          <w:lang w:val="pt-PT"/>
        </w:rPr>
      </w:pPr>
    </w:p>
    <w:p w14:paraId="6BDC08A2" w14:textId="77777777" w:rsidR="00F1028A" w:rsidRDefault="00F102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rPr>
          <w:sz w:val="24"/>
          <w:szCs w:val="24"/>
          <w:lang w:val="pt-PT"/>
        </w:rPr>
      </w:pPr>
    </w:p>
    <w:p w14:paraId="7344155A" w14:textId="77777777" w:rsidR="00F1028A" w:rsidRDefault="00F102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rPr>
          <w:sz w:val="24"/>
          <w:szCs w:val="24"/>
          <w:lang w:val="pt-PT"/>
        </w:rPr>
      </w:pPr>
    </w:p>
    <w:p w14:paraId="15F40A1F" w14:textId="77777777" w:rsidR="00F1028A" w:rsidRDefault="00F102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rPr>
          <w:sz w:val="24"/>
          <w:szCs w:val="24"/>
          <w:lang w:val="pt-PT"/>
        </w:rPr>
      </w:pPr>
    </w:p>
    <w:p w14:paraId="4E34F471" w14:textId="77777777" w:rsidR="00F1028A" w:rsidRDefault="00F102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rPr>
          <w:sz w:val="24"/>
          <w:szCs w:val="24"/>
          <w:lang w:val="pt-PT"/>
        </w:rPr>
      </w:pPr>
    </w:p>
    <w:p w14:paraId="60928132" w14:textId="77777777" w:rsidR="00F1028A" w:rsidRDefault="00F102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rPr>
          <w:sz w:val="24"/>
          <w:szCs w:val="24"/>
          <w:lang w:val="pt-PT"/>
        </w:rPr>
      </w:pPr>
    </w:p>
    <w:p w14:paraId="772E26AC" w14:textId="77777777" w:rsidR="00D805E6" w:rsidRDefault="00D805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rPr>
          <w:sz w:val="24"/>
          <w:szCs w:val="24"/>
          <w:lang w:val="pt-PT"/>
        </w:rPr>
      </w:pPr>
    </w:p>
    <w:p w14:paraId="408E9DD4" w14:textId="77777777" w:rsidR="00D805E6" w:rsidRDefault="00E3110F" w:rsidP="00D008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40" w:right="1054" w:firstLine="720"/>
        <w:outlineLvl w:val="0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Grupo: 000</w:t>
      </w:r>
    </w:p>
    <w:p w14:paraId="3A49A5E8" w14:textId="77777777" w:rsidR="00D805E6" w:rsidRDefault="00D805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1054"/>
        <w:rPr>
          <w:sz w:val="24"/>
          <w:szCs w:val="24"/>
          <w:lang w:val="pt-PT"/>
        </w:rPr>
      </w:pPr>
    </w:p>
    <w:p w14:paraId="366E9198" w14:textId="77777777" w:rsidR="00D805E6" w:rsidRDefault="00E3110F" w:rsidP="00D008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40" w:right="1054" w:firstLine="720"/>
        <w:outlineLvl w:val="0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Autores:</w:t>
      </w:r>
    </w:p>
    <w:p w14:paraId="4AD445AA" w14:textId="77777777" w:rsidR="00D805E6" w:rsidRDefault="00D805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40" w:right="1054" w:firstLine="720"/>
        <w:rPr>
          <w:sz w:val="16"/>
          <w:szCs w:val="16"/>
          <w:lang w:val="pt-PT"/>
        </w:rPr>
      </w:pPr>
    </w:p>
    <w:p w14:paraId="04B05E4C" w14:textId="77777777" w:rsidR="00F1028A" w:rsidRDefault="00F1028A" w:rsidP="00F102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160" w:right="1054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Nome1</w:t>
      </w:r>
      <w:r>
        <w:rPr>
          <w:sz w:val="28"/>
          <w:szCs w:val="28"/>
          <w:lang w:val="pt-PT"/>
        </w:rPr>
        <w:tab/>
      </w:r>
      <w:r>
        <w:rPr>
          <w:sz w:val="28"/>
          <w:szCs w:val="28"/>
          <w:lang w:val="pt-PT"/>
        </w:rPr>
        <w:tab/>
        <w:t>, nº 99999</w:t>
      </w:r>
    </w:p>
    <w:p w14:paraId="7D1E2CF9" w14:textId="77777777" w:rsidR="00F1028A" w:rsidRDefault="00F1028A" w:rsidP="00F102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160" w:right="1054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Nome2</w:t>
      </w:r>
      <w:r>
        <w:rPr>
          <w:sz w:val="28"/>
          <w:szCs w:val="28"/>
          <w:lang w:val="pt-PT"/>
        </w:rPr>
        <w:tab/>
      </w:r>
      <w:r>
        <w:rPr>
          <w:sz w:val="28"/>
          <w:szCs w:val="28"/>
          <w:lang w:val="pt-PT"/>
        </w:rPr>
        <w:tab/>
        <w:t>, nº 99999</w:t>
      </w:r>
    </w:p>
    <w:p w14:paraId="09B04279" w14:textId="77777777" w:rsidR="00F1028A" w:rsidRDefault="00F1028A" w:rsidP="00F102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160" w:right="1054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Nome3</w:t>
      </w:r>
      <w:r>
        <w:rPr>
          <w:sz w:val="28"/>
          <w:szCs w:val="28"/>
          <w:lang w:val="pt-PT"/>
        </w:rPr>
        <w:tab/>
      </w:r>
      <w:r>
        <w:rPr>
          <w:sz w:val="28"/>
          <w:szCs w:val="28"/>
          <w:lang w:val="pt-PT"/>
        </w:rPr>
        <w:tab/>
        <w:t>, nº 99999</w:t>
      </w:r>
    </w:p>
    <w:p w14:paraId="4C81759B" w14:textId="418102A6" w:rsidR="00D805E6" w:rsidRDefault="00F102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160" w:right="1054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Nome4</w:t>
      </w:r>
      <w:r w:rsidR="00E3110F">
        <w:rPr>
          <w:sz w:val="28"/>
          <w:szCs w:val="28"/>
          <w:lang w:val="pt-PT"/>
        </w:rPr>
        <w:tab/>
      </w:r>
      <w:r w:rsidR="00E3110F">
        <w:rPr>
          <w:sz w:val="28"/>
          <w:szCs w:val="28"/>
          <w:lang w:val="pt-PT"/>
        </w:rPr>
        <w:tab/>
        <w:t>, nº 99999</w:t>
      </w:r>
    </w:p>
    <w:p w14:paraId="1D8995E6" w14:textId="3E102B21" w:rsidR="00D805E6" w:rsidRDefault="00F102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160" w:right="1054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Nome5</w:t>
      </w:r>
      <w:r w:rsidR="00E3110F">
        <w:rPr>
          <w:sz w:val="28"/>
          <w:szCs w:val="28"/>
          <w:lang w:val="pt-PT"/>
        </w:rPr>
        <w:tab/>
      </w:r>
      <w:r w:rsidR="00E3110F">
        <w:rPr>
          <w:sz w:val="28"/>
          <w:szCs w:val="28"/>
          <w:lang w:val="pt-PT"/>
        </w:rPr>
        <w:tab/>
        <w:t>, nº 99999</w:t>
      </w:r>
    </w:p>
    <w:p w14:paraId="4248632F" w14:textId="52A3AACB" w:rsidR="00D805E6" w:rsidRDefault="00F102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160" w:right="1054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Nome6</w:t>
      </w:r>
      <w:r w:rsidR="00E3110F">
        <w:rPr>
          <w:sz w:val="28"/>
          <w:szCs w:val="28"/>
          <w:lang w:val="pt-PT"/>
        </w:rPr>
        <w:tab/>
      </w:r>
      <w:r w:rsidR="00E3110F">
        <w:rPr>
          <w:sz w:val="28"/>
          <w:szCs w:val="28"/>
          <w:lang w:val="pt-PT"/>
        </w:rPr>
        <w:tab/>
        <w:t>, nº 99999</w:t>
      </w:r>
    </w:p>
    <w:p w14:paraId="6E11D89D" w14:textId="0EA5760E" w:rsidR="00D805E6" w:rsidRPr="00AE607E" w:rsidRDefault="00E3110F">
      <w:pPr>
        <w:pageBreakBefore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40" w:right="1054"/>
        <w:jc w:val="both"/>
        <w:rPr>
          <w:lang w:val="pt-PT"/>
        </w:rPr>
      </w:pPr>
      <w:r>
        <w:rPr>
          <w:b/>
          <w:bCs/>
          <w:color w:val="FF0000"/>
          <w:sz w:val="24"/>
          <w:szCs w:val="24"/>
          <w:lang w:val="pt-PT"/>
        </w:rPr>
        <w:lastRenderedPageBreak/>
        <w:t>Observações</w:t>
      </w:r>
      <w:r>
        <w:rPr>
          <w:b/>
          <w:bCs/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Todos</w:t>
      </w:r>
      <w:r w:rsidR="00DE175C">
        <w:rPr>
          <w:sz w:val="24"/>
          <w:szCs w:val="24"/>
          <w:lang w:val="pt-PT"/>
        </w:rPr>
        <w:t xml:space="preserve"> os relatórios (fase I e II</w:t>
      </w:r>
      <w:r>
        <w:rPr>
          <w:sz w:val="24"/>
          <w:szCs w:val="24"/>
          <w:lang w:val="pt-PT"/>
        </w:rPr>
        <w:t>) devem te</w:t>
      </w:r>
      <w:r w:rsidR="00DE175C">
        <w:rPr>
          <w:sz w:val="24"/>
          <w:szCs w:val="24"/>
          <w:lang w:val="pt-PT"/>
        </w:rPr>
        <w:t>r índice, introdução, conclusão</w:t>
      </w:r>
      <w:r>
        <w:rPr>
          <w:sz w:val="24"/>
          <w:szCs w:val="24"/>
          <w:lang w:val="pt-PT"/>
        </w:rPr>
        <w:t xml:space="preserve"> e bibliografia e devem ser ent</w:t>
      </w:r>
      <w:r w:rsidR="00D00829">
        <w:rPr>
          <w:sz w:val="24"/>
          <w:szCs w:val="24"/>
          <w:lang w:val="pt-PT"/>
        </w:rPr>
        <w:t xml:space="preserve">regues na página da disciplina </w:t>
      </w:r>
      <w:r>
        <w:rPr>
          <w:sz w:val="24"/>
          <w:szCs w:val="24"/>
          <w:lang w:val="pt-PT"/>
        </w:rPr>
        <w:t>através de um único ficheiro em formato ZIP. Este ficheiro deve conter todos os ficheiros solicitados em cada fase do projeto e deverá ter o seguinte nome PGP-&lt;</w:t>
      </w:r>
      <w:proofErr w:type="spellStart"/>
      <w:r>
        <w:rPr>
          <w:sz w:val="24"/>
          <w:szCs w:val="24"/>
          <w:lang w:val="pt-PT"/>
        </w:rPr>
        <w:t>NúmerodoGrupo</w:t>
      </w:r>
      <w:proofErr w:type="spellEnd"/>
      <w:r>
        <w:rPr>
          <w:sz w:val="24"/>
          <w:szCs w:val="24"/>
          <w:lang w:val="pt-PT"/>
        </w:rPr>
        <w:t>&gt;.zip.</w:t>
      </w:r>
      <w:r w:rsidR="005578F7">
        <w:rPr>
          <w:sz w:val="24"/>
          <w:szCs w:val="24"/>
          <w:lang w:val="pt-PT"/>
        </w:rPr>
        <w:t xml:space="preserve"> O documento do relatório (incluído dentro do ficheiro ZIP) deve ser entregue em formato PDF.</w:t>
      </w:r>
    </w:p>
    <w:p w14:paraId="3DAFF75F" w14:textId="77777777" w:rsidR="00D805E6" w:rsidRDefault="00D805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60"/>
        <w:ind w:right="1054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22B1C690" w14:textId="77777777" w:rsidR="00D805E6" w:rsidRDefault="00E3110F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60"/>
        <w:ind w:right="1054"/>
        <w:outlineLvl w:val="0"/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t>Índice</w:t>
      </w:r>
    </w:p>
    <w:p w14:paraId="191B4DFE" w14:textId="77777777" w:rsidR="00D805E6" w:rsidRDefault="00E3110F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360"/>
        <w:ind w:left="54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Índice estruturado e formatado, com indicação das páginas onde se encontram os vários capítulos e secções.</w:t>
      </w:r>
    </w:p>
    <w:p w14:paraId="478BCE48" w14:textId="77777777" w:rsidR="00D805E6" w:rsidRDefault="00E3110F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60"/>
        <w:ind w:right="1054"/>
        <w:outlineLvl w:val="0"/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t>Introdução</w:t>
      </w:r>
    </w:p>
    <w:p w14:paraId="5CC3076E" w14:textId="77777777" w:rsidR="009D1B70" w:rsidRDefault="00E3110F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4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Síntese sobre o projeto, sua importância, e aspetos cobertos neste relatório. Contexto e objetivos do projeto. </w:t>
      </w:r>
    </w:p>
    <w:p w14:paraId="5BBC9320" w14:textId="77777777" w:rsidR="009D1B70" w:rsidRDefault="00E3110F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4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Descrição do problema mais detalhada que no enunciado, mas mantendo-se objetiva e sucinta. </w:t>
      </w:r>
    </w:p>
    <w:p w14:paraId="59758529" w14:textId="6C65075E" w:rsidR="00D805E6" w:rsidRDefault="00E3110F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4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um ponto de vista global, descrever as mais valias que pretendem obter com o desenvolvimento deste projeto</w:t>
      </w:r>
      <w:r w:rsidR="005578F7">
        <w:rPr>
          <w:sz w:val="24"/>
          <w:szCs w:val="24"/>
          <w:lang w:val="pt-PT"/>
        </w:rPr>
        <w:t>.</w:t>
      </w:r>
    </w:p>
    <w:p w14:paraId="0C824A0B" w14:textId="77777777" w:rsidR="00D805E6" w:rsidRDefault="00D805E6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40" w:right="1054"/>
        <w:rPr>
          <w:sz w:val="24"/>
          <w:szCs w:val="24"/>
          <w:lang w:val="pt-PT"/>
        </w:rPr>
      </w:pPr>
    </w:p>
    <w:p w14:paraId="7D5F3ACB" w14:textId="43A3CEBE" w:rsidR="00D805E6" w:rsidRDefault="00E3110F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360"/>
        <w:ind w:right="1054"/>
        <w:outlineLvl w:val="0"/>
        <w:rPr>
          <w:b/>
          <w:bCs/>
          <w:sz w:val="40"/>
          <w:szCs w:val="40"/>
          <w:lang w:val="pt-PT"/>
        </w:rPr>
      </w:pPr>
      <w:r>
        <w:rPr>
          <w:b/>
          <w:bCs/>
          <w:sz w:val="40"/>
          <w:szCs w:val="40"/>
          <w:lang w:val="pt-PT"/>
        </w:rPr>
        <w:t xml:space="preserve">Parte I – </w:t>
      </w:r>
      <w:r w:rsidR="00DE175C">
        <w:rPr>
          <w:b/>
          <w:bCs/>
          <w:sz w:val="40"/>
          <w:szCs w:val="40"/>
          <w:lang w:val="pt-PT"/>
        </w:rPr>
        <w:t>Â</w:t>
      </w:r>
      <w:r w:rsidR="001A16D4">
        <w:rPr>
          <w:b/>
          <w:bCs/>
          <w:sz w:val="40"/>
          <w:szCs w:val="40"/>
          <w:lang w:val="pt-PT"/>
        </w:rPr>
        <w:t>mbito do p</w:t>
      </w:r>
      <w:r w:rsidR="00DE175C">
        <w:rPr>
          <w:b/>
          <w:bCs/>
          <w:sz w:val="40"/>
          <w:szCs w:val="40"/>
          <w:lang w:val="pt-PT"/>
        </w:rPr>
        <w:t>rojeto</w:t>
      </w:r>
    </w:p>
    <w:p w14:paraId="495F83CB" w14:textId="57BC1BB5" w:rsidR="00D805E6" w:rsidRDefault="001A16D4" w:rsidP="00D07DDD">
      <w:pPr>
        <w:widowControl w:val="0"/>
        <w:tabs>
          <w:tab w:val="left" w:pos="540"/>
        </w:tabs>
        <w:autoSpaceDE w:val="0"/>
        <w:spacing w:after="60"/>
        <w:ind w:left="540" w:right="1054" w:hanging="540"/>
        <w:outlineLvl w:val="0"/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t>1.</w:t>
      </w:r>
      <w:r>
        <w:rPr>
          <w:rFonts w:ascii="Arial" w:hAnsi="Arial" w:cs="Arial"/>
          <w:b/>
          <w:bCs/>
          <w:sz w:val="32"/>
          <w:szCs w:val="32"/>
          <w:lang w:val="pt-PT"/>
        </w:rPr>
        <w:tab/>
        <w:t>Requisitos f</w:t>
      </w:r>
      <w:r w:rsidR="00E3110F">
        <w:rPr>
          <w:rFonts w:ascii="Arial" w:hAnsi="Arial" w:cs="Arial"/>
          <w:b/>
          <w:bCs/>
          <w:sz w:val="32"/>
          <w:szCs w:val="32"/>
          <w:lang w:val="pt-PT"/>
        </w:rPr>
        <w:t>uncionais</w:t>
      </w:r>
    </w:p>
    <w:p w14:paraId="2C741BB9" w14:textId="77777777" w:rsidR="0025118E" w:rsidRDefault="00E3110F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Especificação de requisitos funcionais. </w:t>
      </w:r>
    </w:p>
    <w:p w14:paraId="3FA9CB25" w14:textId="77777777" w:rsidR="0025118E" w:rsidRDefault="00E3110F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Numerem cada um dos requisitos, de forma a facilitar a sua referência noutras secções.</w:t>
      </w:r>
      <w:r w:rsidR="006040C1">
        <w:rPr>
          <w:sz w:val="24"/>
          <w:szCs w:val="24"/>
          <w:lang w:val="pt-PT"/>
        </w:rPr>
        <w:t xml:space="preserve"> </w:t>
      </w:r>
    </w:p>
    <w:p w14:paraId="0240630F" w14:textId="6FE31717" w:rsidR="00D805E6" w:rsidRDefault="006040C1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Identificar corretamente, na secção da bibliografia, as fontes de informação em que se basearam.</w:t>
      </w:r>
    </w:p>
    <w:p w14:paraId="5EEC8DD8" w14:textId="77777777" w:rsidR="00A66D73" w:rsidRDefault="00A66D73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</w:p>
    <w:p w14:paraId="46A560F3" w14:textId="52C3D184" w:rsidR="00A66D73" w:rsidRDefault="00A66D73" w:rsidP="00D07DDD">
      <w:pPr>
        <w:widowControl w:val="0"/>
        <w:tabs>
          <w:tab w:val="left" w:pos="540"/>
        </w:tabs>
        <w:autoSpaceDE w:val="0"/>
        <w:spacing w:after="60"/>
        <w:ind w:left="540" w:right="1054" w:hanging="540"/>
        <w:outlineLvl w:val="0"/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t>2</w:t>
      </w:r>
      <w:r>
        <w:rPr>
          <w:rFonts w:ascii="Arial" w:hAnsi="Arial" w:cs="Arial"/>
          <w:b/>
          <w:bCs/>
          <w:sz w:val="32"/>
          <w:szCs w:val="32"/>
          <w:lang w:val="pt-PT"/>
        </w:rPr>
        <w:t>.</w:t>
      </w:r>
      <w:r>
        <w:rPr>
          <w:rFonts w:ascii="Arial" w:hAnsi="Arial" w:cs="Arial"/>
          <w:b/>
          <w:bCs/>
          <w:sz w:val="32"/>
          <w:szCs w:val="32"/>
          <w:lang w:val="pt-PT"/>
        </w:rPr>
        <w:tab/>
        <w:t xml:space="preserve">Requisitos </w:t>
      </w:r>
      <w:r w:rsidR="001A16D4">
        <w:rPr>
          <w:rFonts w:ascii="Arial" w:hAnsi="Arial" w:cs="Arial"/>
          <w:b/>
          <w:bCs/>
          <w:sz w:val="32"/>
          <w:szCs w:val="32"/>
          <w:lang w:val="pt-PT"/>
        </w:rPr>
        <w:t>n</w:t>
      </w:r>
      <w:r>
        <w:rPr>
          <w:rFonts w:ascii="Arial" w:hAnsi="Arial" w:cs="Arial"/>
          <w:b/>
          <w:bCs/>
          <w:sz w:val="32"/>
          <w:szCs w:val="32"/>
          <w:lang w:val="pt-PT"/>
        </w:rPr>
        <w:t>ão-</w:t>
      </w:r>
      <w:r w:rsidR="001A16D4">
        <w:rPr>
          <w:rFonts w:ascii="Arial" w:hAnsi="Arial" w:cs="Arial"/>
          <w:b/>
          <w:bCs/>
          <w:sz w:val="32"/>
          <w:szCs w:val="32"/>
          <w:lang w:val="pt-PT"/>
        </w:rPr>
        <w:t>f</w:t>
      </w:r>
      <w:r>
        <w:rPr>
          <w:rFonts w:ascii="Arial" w:hAnsi="Arial" w:cs="Arial"/>
          <w:b/>
          <w:bCs/>
          <w:sz w:val="32"/>
          <w:szCs w:val="32"/>
          <w:lang w:val="pt-PT"/>
        </w:rPr>
        <w:t>uncionais</w:t>
      </w:r>
    </w:p>
    <w:p w14:paraId="75F9C696" w14:textId="77777777" w:rsidR="0025118E" w:rsidRDefault="00A66D73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Especificação de requisitos </w:t>
      </w:r>
      <w:r>
        <w:rPr>
          <w:sz w:val="24"/>
          <w:szCs w:val="24"/>
          <w:lang w:val="pt-PT"/>
        </w:rPr>
        <w:t>não-</w:t>
      </w:r>
      <w:r>
        <w:rPr>
          <w:sz w:val="24"/>
          <w:szCs w:val="24"/>
          <w:lang w:val="pt-PT"/>
        </w:rPr>
        <w:t xml:space="preserve">funcionais. </w:t>
      </w:r>
    </w:p>
    <w:p w14:paraId="7CDBCD22" w14:textId="77777777" w:rsidR="0025118E" w:rsidRDefault="00A66D73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Numerem cada um dos requisitos, de forma a facilitar a sua referência noutras secções.</w:t>
      </w:r>
      <w:r w:rsidR="006040C1">
        <w:rPr>
          <w:sz w:val="24"/>
          <w:szCs w:val="24"/>
          <w:lang w:val="pt-PT"/>
        </w:rPr>
        <w:t xml:space="preserve"> </w:t>
      </w:r>
    </w:p>
    <w:p w14:paraId="7E5D7636" w14:textId="17598831" w:rsidR="00A66D73" w:rsidRDefault="006040C1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Identificar corretamente, na secção da bibliografia, as fontes de informação em que se basearam.</w:t>
      </w:r>
    </w:p>
    <w:p w14:paraId="56AAD4FF" w14:textId="77777777" w:rsidR="00A66D73" w:rsidRDefault="00A66D73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</w:p>
    <w:p w14:paraId="7B24D611" w14:textId="2AA103B9" w:rsidR="00D805E6" w:rsidRDefault="001168C0" w:rsidP="00D07DDD">
      <w:pPr>
        <w:widowControl w:val="0"/>
        <w:tabs>
          <w:tab w:val="left" w:pos="560"/>
        </w:tabs>
        <w:autoSpaceDE w:val="0"/>
        <w:spacing w:after="60"/>
        <w:ind w:left="540" w:right="1054" w:hanging="540"/>
        <w:outlineLvl w:val="0"/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t>3</w:t>
      </w:r>
      <w:r w:rsidR="00E3110F">
        <w:rPr>
          <w:rFonts w:ascii="Arial" w:hAnsi="Arial" w:cs="Arial"/>
          <w:b/>
          <w:bCs/>
          <w:sz w:val="32"/>
          <w:szCs w:val="32"/>
          <w:lang w:val="pt-PT"/>
        </w:rPr>
        <w:t>.</w:t>
      </w:r>
      <w:r w:rsidR="00E3110F">
        <w:rPr>
          <w:rFonts w:ascii="Arial" w:hAnsi="Arial" w:cs="Arial"/>
          <w:b/>
          <w:bCs/>
          <w:sz w:val="32"/>
          <w:szCs w:val="32"/>
          <w:lang w:val="pt-PT"/>
        </w:rPr>
        <w:tab/>
      </w:r>
      <w:r w:rsidR="002853D9">
        <w:rPr>
          <w:rFonts w:ascii="Arial" w:hAnsi="Arial" w:cs="Arial"/>
          <w:b/>
          <w:bCs/>
          <w:sz w:val="32"/>
          <w:szCs w:val="32"/>
          <w:lang w:val="pt-PT"/>
        </w:rPr>
        <w:t>Informação</w:t>
      </w:r>
      <w:r w:rsidR="001A16D4">
        <w:rPr>
          <w:rFonts w:ascii="Arial" w:hAnsi="Arial" w:cs="Arial"/>
          <w:b/>
          <w:bCs/>
          <w:sz w:val="32"/>
          <w:szCs w:val="32"/>
          <w:lang w:val="pt-PT"/>
        </w:rPr>
        <w:t xml:space="preserve"> de entrada e s</w:t>
      </w:r>
      <w:r w:rsidR="002853D9">
        <w:rPr>
          <w:rFonts w:ascii="Arial" w:hAnsi="Arial" w:cs="Arial"/>
          <w:b/>
          <w:bCs/>
          <w:sz w:val="32"/>
          <w:szCs w:val="32"/>
          <w:lang w:val="pt-PT"/>
        </w:rPr>
        <w:t>aída</w:t>
      </w:r>
    </w:p>
    <w:p w14:paraId="76F95E5D" w14:textId="77777777" w:rsidR="0058183B" w:rsidRDefault="00E3110F" w:rsidP="005818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Identificação e descrição </w:t>
      </w:r>
      <w:r w:rsidR="002853D9">
        <w:rPr>
          <w:sz w:val="24"/>
          <w:szCs w:val="24"/>
          <w:lang w:val="pt-PT"/>
        </w:rPr>
        <w:t>de todas as fontes de informação necessárias para o funcionamento do produto</w:t>
      </w:r>
      <w:r w:rsidR="0058183B">
        <w:rPr>
          <w:sz w:val="24"/>
          <w:szCs w:val="24"/>
          <w:lang w:val="pt-PT"/>
        </w:rPr>
        <w:t>.</w:t>
      </w:r>
    </w:p>
    <w:p w14:paraId="40AB7422" w14:textId="77777777" w:rsidR="0058183B" w:rsidRDefault="002853D9" w:rsidP="005818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Identificação e descrição de toda a informação que será produzida pelo produto, quer para apresentação aos utilizadores, quer para envio para outros sistemas.</w:t>
      </w:r>
      <w:r w:rsidR="006040C1">
        <w:rPr>
          <w:sz w:val="24"/>
          <w:szCs w:val="24"/>
          <w:lang w:val="pt-PT"/>
        </w:rPr>
        <w:t xml:space="preserve"> </w:t>
      </w:r>
    </w:p>
    <w:p w14:paraId="1F06CDBE" w14:textId="0C93142C" w:rsidR="00D805E6" w:rsidRDefault="006040C1" w:rsidP="005818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Identificar corretamente, na secção da bibliografia, as fontes de informação em que se basearam.</w:t>
      </w:r>
    </w:p>
    <w:p w14:paraId="630FBC80" w14:textId="77777777" w:rsidR="00D805E6" w:rsidRDefault="00E3110F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360"/>
        <w:ind w:right="1054"/>
        <w:outlineLvl w:val="0"/>
        <w:rPr>
          <w:b/>
          <w:bCs/>
          <w:sz w:val="40"/>
          <w:szCs w:val="40"/>
          <w:lang w:val="pt-PT"/>
        </w:rPr>
      </w:pPr>
      <w:r>
        <w:rPr>
          <w:b/>
          <w:bCs/>
          <w:sz w:val="40"/>
          <w:szCs w:val="40"/>
          <w:lang w:val="pt-PT"/>
        </w:rPr>
        <w:lastRenderedPageBreak/>
        <w:t>Parte II – Planeamento</w:t>
      </w:r>
    </w:p>
    <w:p w14:paraId="5BCBA559" w14:textId="15D9F3E1" w:rsidR="00D805E6" w:rsidRDefault="00E3559C" w:rsidP="00D07DDD">
      <w:pPr>
        <w:widowControl w:val="0"/>
        <w:tabs>
          <w:tab w:val="left" w:pos="540"/>
        </w:tabs>
        <w:autoSpaceDE w:val="0"/>
        <w:spacing w:after="60"/>
        <w:ind w:left="540" w:right="1054" w:hanging="540"/>
        <w:outlineLvl w:val="0"/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t>4</w:t>
      </w:r>
      <w:r w:rsidR="00CA6806">
        <w:rPr>
          <w:rFonts w:ascii="Arial" w:hAnsi="Arial" w:cs="Arial"/>
          <w:b/>
          <w:bCs/>
          <w:sz w:val="32"/>
          <w:szCs w:val="32"/>
          <w:lang w:val="pt-PT"/>
        </w:rPr>
        <w:t>.</w:t>
      </w:r>
      <w:r w:rsidR="00CA6806">
        <w:rPr>
          <w:rFonts w:ascii="Arial" w:hAnsi="Arial" w:cs="Arial"/>
          <w:b/>
          <w:bCs/>
          <w:sz w:val="32"/>
          <w:szCs w:val="32"/>
          <w:lang w:val="pt-PT"/>
        </w:rPr>
        <w:tab/>
        <w:t>Estimativas</w:t>
      </w:r>
    </w:p>
    <w:p w14:paraId="2E93327B" w14:textId="5DCC5881" w:rsidR="00D805E6" w:rsidRDefault="00E3110F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4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Conversão em linhas de código.</w:t>
      </w:r>
    </w:p>
    <w:p w14:paraId="600468C8" w14:textId="77777777" w:rsidR="00D805E6" w:rsidRDefault="00E3110F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360"/>
        <w:ind w:left="54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Métodos empíricos de estimação: COCOMO. Organizado da seguinte forma:</w:t>
      </w:r>
    </w:p>
    <w:p w14:paraId="2434A12A" w14:textId="3FC49256" w:rsidR="00D805E6" w:rsidRDefault="00E3559C" w:rsidP="00D07DDD">
      <w:pPr>
        <w:widowControl w:val="0"/>
        <w:tabs>
          <w:tab w:val="left" w:pos="1232"/>
          <w:tab w:val="left" w:pos="2232"/>
        </w:tabs>
        <w:autoSpaceDE w:val="0"/>
        <w:spacing w:after="60"/>
        <w:ind w:left="1246" w:right="1054" w:hanging="706"/>
        <w:outlineLvl w:val="0"/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4</w:t>
      </w:r>
      <w:r w:rsidR="00E3110F">
        <w:rPr>
          <w:rFonts w:ascii="Arial" w:hAnsi="Arial" w:cs="Arial"/>
          <w:b/>
          <w:bCs/>
          <w:sz w:val="28"/>
          <w:szCs w:val="28"/>
          <w:lang w:val="pt-PT"/>
        </w:rPr>
        <w:t>.1.</w:t>
      </w:r>
      <w:r w:rsidR="00E3110F">
        <w:rPr>
          <w:rFonts w:ascii="Arial" w:hAnsi="Arial" w:cs="Arial"/>
          <w:b/>
          <w:bCs/>
          <w:sz w:val="28"/>
          <w:szCs w:val="28"/>
          <w:lang w:val="pt-PT"/>
        </w:rPr>
        <w:tab/>
      </w:r>
      <w:r w:rsidR="005A6AA9">
        <w:rPr>
          <w:rFonts w:ascii="Arial" w:hAnsi="Arial" w:cs="Arial"/>
          <w:b/>
          <w:bCs/>
          <w:sz w:val="28"/>
          <w:szCs w:val="28"/>
          <w:lang w:val="pt-PT"/>
        </w:rPr>
        <w:t>E</w:t>
      </w:r>
      <w:r w:rsidR="00E3110F">
        <w:rPr>
          <w:rFonts w:ascii="Arial" w:hAnsi="Arial" w:cs="Arial"/>
          <w:b/>
          <w:bCs/>
          <w:sz w:val="28"/>
          <w:szCs w:val="28"/>
          <w:lang w:val="pt-PT"/>
        </w:rPr>
        <w:t>sforço disponível</w:t>
      </w:r>
    </w:p>
    <w:p w14:paraId="6A66A0E6" w14:textId="7E378F96" w:rsidR="001A16D4" w:rsidRDefault="00E3110F" w:rsidP="00D07DDD">
      <w:pPr>
        <w:widowControl w:val="0"/>
        <w:tabs>
          <w:tab w:val="left" w:pos="1232"/>
          <w:tab w:val="left" w:pos="2232"/>
        </w:tabs>
        <w:autoSpaceDE w:val="0"/>
        <w:spacing w:after="60"/>
        <w:ind w:left="1246" w:right="1054" w:hanging="706"/>
        <w:rPr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ab/>
      </w:r>
      <w:r>
        <w:rPr>
          <w:sz w:val="24"/>
          <w:szCs w:val="24"/>
          <w:lang w:val="pt-PT"/>
        </w:rPr>
        <w:t>Tendo em conta a disponibilidade de cada elemento da equipa e a duração prevista do projeto.</w:t>
      </w:r>
    </w:p>
    <w:p w14:paraId="07478E9F" w14:textId="6680EC50" w:rsidR="001A16D4" w:rsidRDefault="00E3559C" w:rsidP="00D07DDD">
      <w:pPr>
        <w:widowControl w:val="0"/>
        <w:tabs>
          <w:tab w:val="left" w:pos="1232"/>
          <w:tab w:val="left" w:pos="2232"/>
        </w:tabs>
        <w:autoSpaceDE w:val="0"/>
        <w:spacing w:after="60"/>
        <w:ind w:left="1246" w:right="1054" w:hanging="706"/>
        <w:outlineLvl w:val="0"/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4</w:t>
      </w:r>
      <w:r w:rsidR="001A16D4">
        <w:rPr>
          <w:rFonts w:ascii="Arial" w:hAnsi="Arial" w:cs="Arial"/>
          <w:b/>
          <w:bCs/>
          <w:sz w:val="28"/>
          <w:szCs w:val="28"/>
          <w:lang w:val="pt-PT"/>
        </w:rPr>
        <w:t>.2</w:t>
      </w:r>
      <w:r w:rsidR="001A16D4">
        <w:rPr>
          <w:rFonts w:ascii="Arial" w:hAnsi="Arial" w:cs="Arial"/>
          <w:b/>
          <w:bCs/>
          <w:sz w:val="28"/>
          <w:szCs w:val="28"/>
          <w:lang w:val="pt-PT"/>
        </w:rPr>
        <w:t>.</w:t>
      </w:r>
      <w:r w:rsidR="001A16D4">
        <w:rPr>
          <w:rFonts w:ascii="Arial" w:hAnsi="Arial" w:cs="Arial"/>
          <w:b/>
          <w:bCs/>
          <w:sz w:val="28"/>
          <w:szCs w:val="28"/>
          <w:lang w:val="pt-PT"/>
        </w:rPr>
        <w:tab/>
      </w:r>
      <w:r w:rsidR="001A16D4">
        <w:rPr>
          <w:rFonts w:ascii="Arial" w:hAnsi="Arial" w:cs="Arial"/>
          <w:b/>
          <w:bCs/>
          <w:sz w:val="28"/>
          <w:szCs w:val="28"/>
          <w:lang w:val="pt-PT"/>
        </w:rPr>
        <w:t>Dados históricos</w:t>
      </w:r>
    </w:p>
    <w:p w14:paraId="0D74BA33" w14:textId="77777777" w:rsidR="00120326" w:rsidRDefault="001A16D4" w:rsidP="00D07DDD">
      <w:pPr>
        <w:widowControl w:val="0"/>
        <w:tabs>
          <w:tab w:val="left" w:pos="1232"/>
          <w:tab w:val="left" w:pos="2232"/>
        </w:tabs>
        <w:autoSpaceDE w:val="0"/>
        <w:spacing w:after="60"/>
        <w:ind w:left="1246" w:right="1054" w:hanging="706"/>
        <w:rPr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ab/>
      </w:r>
      <w:r w:rsidR="00F67CB1">
        <w:rPr>
          <w:sz w:val="24"/>
          <w:szCs w:val="24"/>
          <w:lang w:val="pt-PT"/>
        </w:rPr>
        <w:t>Apresentar para cada elemento</w:t>
      </w:r>
      <w:r w:rsidR="00F71F21">
        <w:rPr>
          <w:sz w:val="24"/>
          <w:szCs w:val="24"/>
          <w:lang w:val="pt-PT"/>
        </w:rPr>
        <w:t xml:space="preserve"> da equipa</w:t>
      </w:r>
      <w:r w:rsidR="00F67CB1">
        <w:rPr>
          <w:sz w:val="24"/>
          <w:szCs w:val="24"/>
          <w:lang w:val="pt-PT"/>
        </w:rPr>
        <w:t>, dados relativos a projetos passados, indicando: breve descrição do projeto, linguagem de programação utilizada, linhas de código, duração, esforço e produtividade.</w:t>
      </w:r>
    </w:p>
    <w:p w14:paraId="323E4BCE" w14:textId="7B702EE9" w:rsidR="001A16D4" w:rsidRPr="001A16D4" w:rsidRDefault="00120326" w:rsidP="00D07DDD">
      <w:pPr>
        <w:widowControl w:val="0"/>
        <w:tabs>
          <w:tab w:val="left" w:pos="1232"/>
          <w:tab w:val="left" w:pos="2232"/>
        </w:tabs>
        <w:autoSpaceDE w:val="0"/>
        <w:spacing w:after="60"/>
        <w:ind w:left="1246" w:right="1054" w:hanging="706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6040C1">
        <w:rPr>
          <w:sz w:val="24"/>
          <w:szCs w:val="24"/>
          <w:lang w:val="pt-PT"/>
        </w:rPr>
        <w:t>Identificar</w:t>
      </w:r>
      <w:r w:rsidR="006040C1">
        <w:rPr>
          <w:sz w:val="24"/>
          <w:szCs w:val="24"/>
          <w:lang w:val="pt-PT"/>
        </w:rPr>
        <w:t xml:space="preserve"> corretamente, na secção da bibliografia, as fontes de informação em que se basearam.</w:t>
      </w:r>
    </w:p>
    <w:p w14:paraId="141C5A21" w14:textId="649BC97B" w:rsidR="00D805E6" w:rsidRDefault="00E3559C" w:rsidP="00D07DDD">
      <w:pPr>
        <w:widowControl w:val="0"/>
        <w:tabs>
          <w:tab w:val="left" w:pos="1232"/>
          <w:tab w:val="left" w:pos="2232"/>
        </w:tabs>
        <w:autoSpaceDE w:val="0"/>
        <w:spacing w:after="60"/>
        <w:ind w:left="1246" w:right="1054" w:hanging="706"/>
        <w:outlineLvl w:val="0"/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4</w:t>
      </w:r>
      <w:r w:rsidR="00517A1A">
        <w:rPr>
          <w:rFonts w:ascii="Arial" w:hAnsi="Arial" w:cs="Arial"/>
          <w:b/>
          <w:bCs/>
          <w:sz w:val="28"/>
          <w:szCs w:val="28"/>
          <w:lang w:val="pt-PT"/>
        </w:rPr>
        <w:t>.3</w:t>
      </w:r>
      <w:r w:rsidR="00E3110F">
        <w:rPr>
          <w:rFonts w:ascii="Arial" w:hAnsi="Arial" w:cs="Arial"/>
          <w:b/>
          <w:bCs/>
          <w:sz w:val="28"/>
          <w:szCs w:val="28"/>
          <w:lang w:val="pt-PT"/>
        </w:rPr>
        <w:t>.</w:t>
      </w:r>
      <w:r w:rsidR="00E3110F">
        <w:rPr>
          <w:rFonts w:ascii="Arial" w:hAnsi="Arial" w:cs="Arial"/>
          <w:b/>
          <w:bCs/>
          <w:sz w:val="28"/>
          <w:szCs w:val="28"/>
          <w:lang w:val="pt-PT"/>
        </w:rPr>
        <w:tab/>
      </w:r>
      <w:r w:rsidR="0098668D">
        <w:rPr>
          <w:rFonts w:ascii="Arial" w:hAnsi="Arial" w:cs="Arial"/>
          <w:b/>
          <w:bCs/>
          <w:sz w:val="28"/>
          <w:szCs w:val="28"/>
          <w:lang w:val="pt-PT"/>
        </w:rPr>
        <w:t xml:space="preserve">Estimativa de </w:t>
      </w:r>
      <w:r w:rsidR="00517A1A">
        <w:rPr>
          <w:rFonts w:ascii="Arial" w:hAnsi="Arial" w:cs="Arial"/>
          <w:b/>
          <w:bCs/>
          <w:sz w:val="28"/>
          <w:szCs w:val="28"/>
          <w:lang w:val="pt-PT"/>
        </w:rPr>
        <w:t>l</w:t>
      </w:r>
      <w:r w:rsidR="00E3110F">
        <w:rPr>
          <w:rFonts w:ascii="Arial" w:hAnsi="Arial" w:cs="Arial"/>
          <w:b/>
          <w:bCs/>
          <w:sz w:val="28"/>
          <w:szCs w:val="28"/>
          <w:lang w:val="pt-PT"/>
        </w:rPr>
        <w:t>inhas de código</w:t>
      </w:r>
    </w:p>
    <w:p w14:paraId="19C49742" w14:textId="77777777" w:rsidR="00120326" w:rsidRDefault="006040C1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2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Decompor produto em componentes. Decompor processo em atividades. </w:t>
      </w:r>
    </w:p>
    <w:p w14:paraId="57ABFA1E" w14:textId="77777777" w:rsidR="00120326" w:rsidRDefault="006040C1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2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</w:t>
      </w:r>
      <w:r w:rsidR="00E3110F">
        <w:rPr>
          <w:sz w:val="24"/>
          <w:szCs w:val="24"/>
          <w:lang w:val="pt-PT"/>
        </w:rPr>
        <w:t xml:space="preserve">ara cada componente do sistema </w:t>
      </w:r>
      <w:r>
        <w:rPr>
          <w:sz w:val="24"/>
          <w:szCs w:val="24"/>
          <w:lang w:val="pt-PT"/>
        </w:rPr>
        <w:t xml:space="preserve">em </w:t>
      </w:r>
      <w:r w:rsidR="00E3110F">
        <w:rPr>
          <w:sz w:val="24"/>
          <w:szCs w:val="24"/>
          <w:lang w:val="pt-PT"/>
        </w:rPr>
        <w:t xml:space="preserve">cada </w:t>
      </w:r>
      <w:r>
        <w:rPr>
          <w:sz w:val="24"/>
          <w:szCs w:val="24"/>
          <w:lang w:val="pt-PT"/>
        </w:rPr>
        <w:t xml:space="preserve">atividade </w:t>
      </w:r>
      <w:r w:rsidR="00E3110F">
        <w:rPr>
          <w:sz w:val="24"/>
          <w:szCs w:val="24"/>
          <w:lang w:val="pt-PT"/>
        </w:rPr>
        <w:t xml:space="preserve">do processo, </w:t>
      </w:r>
      <w:r>
        <w:rPr>
          <w:sz w:val="24"/>
          <w:szCs w:val="24"/>
          <w:lang w:val="pt-PT"/>
        </w:rPr>
        <w:t xml:space="preserve">estimar </w:t>
      </w:r>
      <w:r w:rsidR="005A6AA9">
        <w:rPr>
          <w:sz w:val="24"/>
          <w:szCs w:val="24"/>
          <w:lang w:val="pt-PT"/>
        </w:rPr>
        <w:t>o número de linhas de código (</w:t>
      </w:r>
      <w:r w:rsidR="00923633">
        <w:rPr>
          <w:sz w:val="24"/>
          <w:szCs w:val="24"/>
          <w:lang w:val="pt-PT"/>
        </w:rPr>
        <w:t xml:space="preserve">estimativas </w:t>
      </w:r>
      <w:r w:rsidR="005A6AA9">
        <w:rPr>
          <w:sz w:val="24"/>
          <w:szCs w:val="24"/>
          <w:lang w:val="pt-PT"/>
        </w:rPr>
        <w:t>otimista, provável</w:t>
      </w:r>
      <w:r w:rsidR="00E3110F">
        <w:rPr>
          <w:sz w:val="24"/>
          <w:szCs w:val="24"/>
          <w:lang w:val="pt-PT"/>
        </w:rPr>
        <w:t xml:space="preserve"> e pessimista) com base </w:t>
      </w:r>
      <w:r>
        <w:rPr>
          <w:sz w:val="24"/>
          <w:szCs w:val="24"/>
          <w:lang w:val="pt-PT"/>
        </w:rPr>
        <w:t xml:space="preserve">nos </w:t>
      </w:r>
      <w:r w:rsidR="00517A1A">
        <w:rPr>
          <w:sz w:val="24"/>
          <w:szCs w:val="24"/>
          <w:lang w:val="pt-PT"/>
        </w:rPr>
        <w:t>dados históricos, e calcular</w:t>
      </w:r>
      <w:r w:rsidR="00E3110F">
        <w:rPr>
          <w:sz w:val="24"/>
          <w:szCs w:val="24"/>
          <w:lang w:val="pt-PT"/>
        </w:rPr>
        <w:t xml:space="preserve"> o valor total </w:t>
      </w:r>
      <w:r w:rsidR="00517A1A">
        <w:rPr>
          <w:sz w:val="24"/>
          <w:szCs w:val="24"/>
          <w:lang w:val="pt-PT"/>
        </w:rPr>
        <w:t xml:space="preserve">de linhas de código </w:t>
      </w:r>
      <w:r w:rsidR="00E3110F">
        <w:rPr>
          <w:sz w:val="24"/>
          <w:szCs w:val="24"/>
          <w:lang w:val="pt-PT"/>
        </w:rPr>
        <w:t>esperado.</w:t>
      </w:r>
      <w:r w:rsidR="00517A1A">
        <w:rPr>
          <w:sz w:val="24"/>
          <w:szCs w:val="24"/>
          <w:lang w:val="pt-PT"/>
        </w:rPr>
        <w:t xml:space="preserve"> </w:t>
      </w:r>
    </w:p>
    <w:p w14:paraId="6BD32D88" w14:textId="7BA737C6" w:rsidR="005A6AA9" w:rsidRDefault="00517A1A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2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 base nos dados históricos de produtividade, estimar esforço necessário.</w:t>
      </w:r>
    </w:p>
    <w:p w14:paraId="353516C8" w14:textId="1311DD49" w:rsidR="00D805E6" w:rsidRDefault="00E3559C" w:rsidP="00D07DDD">
      <w:pPr>
        <w:widowControl w:val="0"/>
        <w:tabs>
          <w:tab w:val="left" w:pos="1232"/>
          <w:tab w:val="left" w:pos="2232"/>
        </w:tabs>
        <w:autoSpaceDE w:val="0"/>
        <w:spacing w:after="60"/>
        <w:ind w:left="1246" w:right="1054" w:hanging="706"/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4</w:t>
      </w:r>
      <w:r w:rsidR="00517A1A">
        <w:rPr>
          <w:rFonts w:ascii="Arial" w:hAnsi="Arial" w:cs="Arial"/>
          <w:b/>
          <w:bCs/>
          <w:sz w:val="28"/>
          <w:szCs w:val="28"/>
          <w:lang w:val="pt-PT"/>
        </w:rPr>
        <w:t>.4</w:t>
      </w:r>
      <w:r w:rsidR="00E3110F">
        <w:rPr>
          <w:rFonts w:ascii="Arial" w:hAnsi="Arial" w:cs="Arial"/>
          <w:b/>
          <w:bCs/>
          <w:sz w:val="28"/>
          <w:szCs w:val="28"/>
          <w:lang w:val="pt-PT"/>
        </w:rPr>
        <w:t>.</w:t>
      </w:r>
      <w:r w:rsidR="00E3110F">
        <w:rPr>
          <w:rFonts w:ascii="Arial" w:hAnsi="Arial" w:cs="Arial"/>
          <w:b/>
          <w:bCs/>
          <w:sz w:val="28"/>
          <w:szCs w:val="28"/>
          <w:lang w:val="pt-PT"/>
        </w:rPr>
        <w:tab/>
      </w:r>
      <w:r w:rsidR="00517A1A">
        <w:rPr>
          <w:rFonts w:ascii="Arial" w:hAnsi="Arial" w:cs="Arial"/>
          <w:b/>
          <w:bCs/>
          <w:sz w:val="28"/>
          <w:szCs w:val="28"/>
          <w:lang w:val="pt-PT"/>
        </w:rPr>
        <w:t>Estimativa COCOMO</w:t>
      </w:r>
    </w:p>
    <w:p w14:paraId="50B7C7E1" w14:textId="4BD030E2" w:rsidR="00517A1A" w:rsidRDefault="00517A1A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2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 base no valor de linhas de código estimado na seção anterior, utilizando o Modelo Intermédio do COCOMO, estimar o esforço e duração necessários para o desenvolvimento do projeto.</w:t>
      </w:r>
    </w:p>
    <w:p w14:paraId="0BB0B5C9" w14:textId="02B77277" w:rsidR="00517A1A" w:rsidRDefault="00E3559C" w:rsidP="00D07DDD">
      <w:pPr>
        <w:widowControl w:val="0"/>
        <w:tabs>
          <w:tab w:val="left" w:pos="1232"/>
          <w:tab w:val="left" w:pos="2232"/>
        </w:tabs>
        <w:autoSpaceDE w:val="0"/>
        <w:spacing w:after="60"/>
        <w:ind w:left="1246" w:right="1054" w:hanging="706"/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4</w:t>
      </w:r>
      <w:r w:rsidR="00517A1A">
        <w:rPr>
          <w:rFonts w:ascii="Arial" w:hAnsi="Arial" w:cs="Arial"/>
          <w:b/>
          <w:bCs/>
          <w:sz w:val="28"/>
          <w:szCs w:val="28"/>
          <w:lang w:val="pt-PT"/>
        </w:rPr>
        <w:t>.5</w:t>
      </w:r>
      <w:r w:rsidR="00517A1A">
        <w:rPr>
          <w:rFonts w:ascii="Arial" w:hAnsi="Arial" w:cs="Arial"/>
          <w:b/>
          <w:bCs/>
          <w:sz w:val="28"/>
          <w:szCs w:val="28"/>
          <w:lang w:val="pt-PT"/>
        </w:rPr>
        <w:t>.</w:t>
      </w:r>
      <w:r w:rsidR="00517A1A">
        <w:rPr>
          <w:rFonts w:ascii="Arial" w:hAnsi="Arial" w:cs="Arial"/>
          <w:b/>
          <w:bCs/>
          <w:sz w:val="28"/>
          <w:szCs w:val="28"/>
          <w:lang w:val="pt-PT"/>
        </w:rPr>
        <w:tab/>
      </w:r>
      <w:r w:rsidR="00517A1A">
        <w:rPr>
          <w:rFonts w:ascii="Arial" w:hAnsi="Arial" w:cs="Arial"/>
          <w:b/>
          <w:bCs/>
          <w:sz w:val="28"/>
          <w:szCs w:val="28"/>
          <w:lang w:val="pt-PT"/>
        </w:rPr>
        <w:t>Análise crítica</w:t>
      </w:r>
    </w:p>
    <w:p w14:paraId="357BD8AF" w14:textId="5EDB3050" w:rsidR="00D805E6" w:rsidRDefault="00E3110F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360"/>
        <w:ind w:left="12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Análise critica </w:t>
      </w:r>
      <w:r w:rsidR="00517A1A">
        <w:rPr>
          <w:sz w:val="24"/>
          <w:szCs w:val="24"/>
          <w:lang w:val="pt-PT"/>
        </w:rPr>
        <w:t>dos valores obtidos em 6.3 e 6.4</w:t>
      </w:r>
      <w:r>
        <w:rPr>
          <w:sz w:val="24"/>
          <w:szCs w:val="24"/>
          <w:lang w:val="pt-PT"/>
        </w:rPr>
        <w:t>.</w:t>
      </w:r>
    </w:p>
    <w:p w14:paraId="5D23FB09" w14:textId="77777777" w:rsidR="00A61859" w:rsidRDefault="00A61859" w:rsidP="00D07DDD">
      <w:pPr>
        <w:widowControl w:val="0"/>
        <w:tabs>
          <w:tab w:val="left" w:pos="540"/>
        </w:tabs>
        <w:autoSpaceDE w:val="0"/>
        <w:spacing w:after="60"/>
        <w:ind w:left="540" w:right="1054" w:hanging="540"/>
        <w:outlineLvl w:val="0"/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t>5.</w:t>
      </w:r>
      <w:r>
        <w:rPr>
          <w:rFonts w:ascii="Arial" w:hAnsi="Arial" w:cs="Arial"/>
          <w:b/>
          <w:bCs/>
          <w:sz w:val="32"/>
          <w:szCs w:val="32"/>
          <w:lang w:val="pt-PT"/>
        </w:rPr>
        <w:tab/>
        <w:t>Recursos</w:t>
      </w:r>
    </w:p>
    <w:p w14:paraId="1BE7F948" w14:textId="77777777" w:rsidR="000A59DE" w:rsidRDefault="00373E3B" w:rsidP="000A59DE">
      <w:pPr>
        <w:widowControl w:val="0"/>
        <w:tabs>
          <w:tab w:val="left" w:pos="540"/>
          <w:tab w:val="left" w:pos="1120"/>
          <w:tab w:val="left" w:pos="1680"/>
          <w:tab w:val="left" w:pos="2232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Identificar </w:t>
      </w:r>
      <w:r w:rsidR="00ED20A8">
        <w:rPr>
          <w:sz w:val="24"/>
          <w:szCs w:val="24"/>
          <w:lang w:val="pt-PT"/>
        </w:rPr>
        <w:t>r</w:t>
      </w:r>
      <w:r w:rsidR="00A61859">
        <w:rPr>
          <w:sz w:val="24"/>
          <w:szCs w:val="24"/>
          <w:lang w:val="pt-PT"/>
        </w:rPr>
        <w:t>ecursos humanos</w:t>
      </w:r>
      <w:r w:rsidR="00ED20A8">
        <w:rPr>
          <w:sz w:val="24"/>
          <w:szCs w:val="24"/>
          <w:lang w:val="pt-PT"/>
        </w:rPr>
        <w:t xml:space="preserve">, software e ferramentas (hardware e software). </w:t>
      </w:r>
    </w:p>
    <w:p w14:paraId="19865EDA" w14:textId="77777777" w:rsidR="000A59DE" w:rsidRDefault="00ED20A8" w:rsidP="000A59DE">
      <w:pPr>
        <w:widowControl w:val="0"/>
        <w:tabs>
          <w:tab w:val="left" w:pos="540"/>
          <w:tab w:val="left" w:pos="1120"/>
          <w:tab w:val="left" w:pos="1680"/>
          <w:tab w:val="left" w:pos="2232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cada recurso especificar descrição, disponibilidade e janela temporal. </w:t>
      </w:r>
    </w:p>
    <w:p w14:paraId="28DEC2A1" w14:textId="52F1A3D7" w:rsidR="00ED20A8" w:rsidRDefault="00ED20A8" w:rsidP="000A59DE">
      <w:pPr>
        <w:widowControl w:val="0"/>
        <w:tabs>
          <w:tab w:val="left" w:pos="540"/>
          <w:tab w:val="left" w:pos="1120"/>
          <w:tab w:val="left" w:pos="1680"/>
          <w:tab w:val="left" w:pos="2232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Adicionalmente, para os recursos humanos especificar </w:t>
      </w:r>
      <w:r w:rsidR="00A61859">
        <w:rPr>
          <w:sz w:val="24"/>
          <w:szCs w:val="24"/>
          <w:lang w:val="pt-PT"/>
        </w:rPr>
        <w:t>tabela de competências</w:t>
      </w:r>
      <w:r>
        <w:rPr>
          <w:sz w:val="24"/>
          <w:szCs w:val="24"/>
          <w:lang w:val="pt-PT"/>
        </w:rPr>
        <w:t>.</w:t>
      </w:r>
    </w:p>
    <w:p w14:paraId="2C4987B5" w14:textId="77777777" w:rsidR="000A59DE" w:rsidRDefault="000A59DE" w:rsidP="000A59DE">
      <w:pPr>
        <w:widowControl w:val="0"/>
        <w:tabs>
          <w:tab w:val="left" w:pos="540"/>
          <w:tab w:val="left" w:pos="1120"/>
          <w:tab w:val="left" w:pos="1680"/>
          <w:tab w:val="left" w:pos="2232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</w:p>
    <w:p w14:paraId="6B347229" w14:textId="0F4A9FB4" w:rsidR="00D805E6" w:rsidRDefault="004B3466" w:rsidP="00D07DDD">
      <w:pPr>
        <w:widowControl w:val="0"/>
        <w:tabs>
          <w:tab w:val="left" w:pos="540"/>
          <w:tab w:val="left" w:pos="2232"/>
        </w:tabs>
        <w:autoSpaceDE w:val="0"/>
        <w:spacing w:after="60"/>
        <w:ind w:right="1054"/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t>6</w:t>
      </w:r>
      <w:r w:rsidR="00E3110F">
        <w:rPr>
          <w:rFonts w:ascii="Arial" w:hAnsi="Arial" w:cs="Arial"/>
          <w:b/>
          <w:bCs/>
          <w:sz w:val="32"/>
          <w:szCs w:val="32"/>
          <w:lang w:val="pt-PT"/>
        </w:rPr>
        <w:t>.</w:t>
      </w:r>
      <w:r w:rsidR="00E3110F">
        <w:rPr>
          <w:rFonts w:ascii="Arial" w:hAnsi="Arial" w:cs="Arial"/>
          <w:b/>
          <w:bCs/>
          <w:sz w:val="32"/>
          <w:szCs w:val="32"/>
          <w:lang w:val="pt-PT"/>
        </w:rPr>
        <w:tab/>
        <w:t xml:space="preserve">Processo de </w:t>
      </w:r>
      <w:r>
        <w:rPr>
          <w:rFonts w:ascii="Arial" w:hAnsi="Arial" w:cs="Arial"/>
          <w:b/>
          <w:bCs/>
          <w:sz w:val="32"/>
          <w:szCs w:val="32"/>
          <w:lang w:val="pt-PT"/>
        </w:rPr>
        <w:t>d</w:t>
      </w:r>
      <w:r w:rsidR="00E3110F">
        <w:rPr>
          <w:rFonts w:ascii="Arial" w:hAnsi="Arial" w:cs="Arial"/>
          <w:b/>
          <w:bCs/>
          <w:sz w:val="32"/>
          <w:szCs w:val="32"/>
          <w:lang w:val="pt-PT"/>
        </w:rPr>
        <w:t xml:space="preserve">esenvolvimento de </w:t>
      </w:r>
      <w:r>
        <w:rPr>
          <w:rFonts w:ascii="Arial" w:hAnsi="Arial" w:cs="Arial"/>
          <w:b/>
          <w:bCs/>
          <w:sz w:val="32"/>
          <w:szCs w:val="32"/>
          <w:lang w:val="pt-PT"/>
        </w:rPr>
        <w:t>s</w:t>
      </w:r>
      <w:r w:rsidR="00E3110F">
        <w:rPr>
          <w:rFonts w:ascii="Arial" w:hAnsi="Arial" w:cs="Arial"/>
          <w:b/>
          <w:bCs/>
          <w:sz w:val="32"/>
          <w:szCs w:val="32"/>
          <w:lang w:val="pt-PT"/>
        </w:rPr>
        <w:t>oftware</w:t>
      </w:r>
    </w:p>
    <w:p w14:paraId="5800A75A" w14:textId="77777777" w:rsidR="00871DDE" w:rsidRDefault="007450A0" w:rsidP="00871D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 w:rsidRPr="00AA151E">
        <w:rPr>
          <w:sz w:val="24"/>
          <w:szCs w:val="24"/>
          <w:highlight w:val="yellow"/>
          <w:lang w:val="pt-PT"/>
        </w:rPr>
        <w:t>(preencher só para a 2ª entrega</w:t>
      </w:r>
      <w:proofErr w:type="gramStart"/>
      <w:r w:rsidRPr="00AA151E">
        <w:rPr>
          <w:sz w:val="24"/>
          <w:szCs w:val="24"/>
          <w:highlight w:val="yellow"/>
          <w:lang w:val="pt-PT"/>
        </w:rPr>
        <w:t>)</w:t>
      </w:r>
      <w:bookmarkStart w:id="0" w:name="_GoBack"/>
      <w:bookmarkEnd w:id="0"/>
      <w:r>
        <w:rPr>
          <w:sz w:val="24"/>
          <w:szCs w:val="24"/>
          <w:lang w:val="pt-PT"/>
        </w:rPr>
        <w:t xml:space="preserve"> </w:t>
      </w:r>
      <w:r w:rsidR="004C4F35">
        <w:rPr>
          <w:sz w:val="24"/>
          <w:szCs w:val="24"/>
          <w:lang w:val="pt-PT"/>
        </w:rPr>
        <w:t>Indicar</w:t>
      </w:r>
      <w:proofErr w:type="gramEnd"/>
      <w:r w:rsidR="004C4F35">
        <w:rPr>
          <w:sz w:val="24"/>
          <w:szCs w:val="24"/>
          <w:lang w:val="pt-PT"/>
        </w:rPr>
        <w:t xml:space="preserve"> o</w:t>
      </w:r>
      <w:r w:rsidR="00E3110F">
        <w:rPr>
          <w:sz w:val="24"/>
          <w:szCs w:val="24"/>
          <w:lang w:val="pt-PT"/>
        </w:rPr>
        <w:t xml:space="preserve"> modelo de processo de desenvolvimento de software escolhido e </w:t>
      </w:r>
      <w:r w:rsidR="004C4F35">
        <w:rPr>
          <w:sz w:val="24"/>
          <w:szCs w:val="24"/>
          <w:lang w:val="pt-PT"/>
        </w:rPr>
        <w:t>justificar</w:t>
      </w:r>
      <w:r w:rsidR="00E3110F">
        <w:rPr>
          <w:sz w:val="24"/>
          <w:szCs w:val="24"/>
          <w:lang w:val="pt-PT"/>
        </w:rPr>
        <w:t xml:space="preserve">. </w:t>
      </w:r>
    </w:p>
    <w:p w14:paraId="560C7EC3" w14:textId="2C21091B" w:rsidR="00D805E6" w:rsidRDefault="004C4F35" w:rsidP="00871D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Indicar a f</w:t>
      </w:r>
      <w:r w:rsidR="00E3110F">
        <w:rPr>
          <w:sz w:val="24"/>
          <w:szCs w:val="24"/>
          <w:lang w:val="pt-PT"/>
        </w:rPr>
        <w:t>orma como vai ser implementado o modelo.</w:t>
      </w:r>
    </w:p>
    <w:p w14:paraId="0C59AFAA" w14:textId="2130DD4D" w:rsidR="004B3466" w:rsidRDefault="004B3466" w:rsidP="00D07DDD">
      <w:pPr>
        <w:widowControl w:val="0"/>
        <w:tabs>
          <w:tab w:val="left" w:pos="540"/>
          <w:tab w:val="left" w:pos="2232"/>
        </w:tabs>
        <w:autoSpaceDE w:val="0"/>
        <w:spacing w:after="60"/>
        <w:ind w:left="540" w:right="1054" w:hanging="540"/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lastRenderedPageBreak/>
        <w:t>7</w:t>
      </w:r>
      <w:r>
        <w:rPr>
          <w:rFonts w:ascii="Arial" w:hAnsi="Arial" w:cs="Arial"/>
          <w:b/>
          <w:bCs/>
          <w:sz w:val="32"/>
          <w:szCs w:val="32"/>
          <w:lang w:val="pt-PT"/>
        </w:rPr>
        <w:t>.</w:t>
      </w:r>
      <w:r>
        <w:rPr>
          <w:rFonts w:ascii="Arial" w:hAnsi="Arial" w:cs="Arial"/>
          <w:b/>
          <w:bCs/>
          <w:sz w:val="32"/>
          <w:szCs w:val="32"/>
          <w:lang w:val="pt-PT"/>
        </w:rPr>
        <w:tab/>
      </w:r>
      <w:r>
        <w:rPr>
          <w:rFonts w:ascii="Arial" w:hAnsi="Arial" w:cs="Arial"/>
          <w:b/>
          <w:bCs/>
          <w:sz w:val="32"/>
          <w:szCs w:val="32"/>
          <w:lang w:val="pt-PT"/>
        </w:rPr>
        <w:t>Organização da equipa</w:t>
      </w:r>
    </w:p>
    <w:p w14:paraId="67B4BAB0" w14:textId="76E453DA" w:rsidR="004B3466" w:rsidRDefault="007450A0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360"/>
        <w:ind w:left="540" w:right="1054"/>
        <w:rPr>
          <w:sz w:val="24"/>
          <w:szCs w:val="24"/>
          <w:lang w:val="pt-PT"/>
        </w:rPr>
      </w:pPr>
      <w:r w:rsidRPr="00AA151E">
        <w:rPr>
          <w:sz w:val="24"/>
          <w:szCs w:val="24"/>
          <w:highlight w:val="yellow"/>
          <w:lang w:val="pt-PT"/>
        </w:rPr>
        <w:t>(preencher só para a 2ª entrega</w:t>
      </w:r>
      <w:proofErr w:type="gramStart"/>
      <w:r w:rsidRPr="00AA151E">
        <w:rPr>
          <w:sz w:val="24"/>
          <w:szCs w:val="24"/>
          <w:highlight w:val="yellow"/>
          <w:lang w:val="pt-PT"/>
        </w:rPr>
        <w:t>)</w:t>
      </w:r>
      <w:r>
        <w:rPr>
          <w:sz w:val="24"/>
          <w:szCs w:val="24"/>
          <w:lang w:val="pt-PT"/>
        </w:rPr>
        <w:t xml:space="preserve"> </w:t>
      </w:r>
      <w:r w:rsidR="004B3466">
        <w:rPr>
          <w:sz w:val="24"/>
          <w:szCs w:val="24"/>
          <w:lang w:val="pt-PT"/>
        </w:rPr>
        <w:t>Indicar</w:t>
      </w:r>
      <w:proofErr w:type="gramEnd"/>
      <w:r w:rsidR="004B3466">
        <w:rPr>
          <w:sz w:val="24"/>
          <w:szCs w:val="24"/>
          <w:lang w:val="pt-PT"/>
        </w:rPr>
        <w:t xml:space="preserve"> o modelo de </w:t>
      </w:r>
      <w:r w:rsidR="004B3466">
        <w:rPr>
          <w:sz w:val="24"/>
          <w:szCs w:val="24"/>
          <w:lang w:val="pt-PT"/>
        </w:rPr>
        <w:t xml:space="preserve">organização da equipa </w:t>
      </w:r>
      <w:r w:rsidR="004B3466">
        <w:rPr>
          <w:sz w:val="24"/>
          <w:szCs w:val="24"/>
          <w:lang w:val="pt-PT"/>
        </w:rPr>
        <w:t>escolhido e justificar.</w:t>
      </w:r>
    </w:p>
    <w:p w14:paraId="3867E006" w14:textId="77777777" w:rsidR="00D805E6" w:rsidRDefault="00E3110F" w:rsidP="00D07DDD">
      <w:pPr>
        <w:widowControl w:val="0"/>
        <w:tabs>
          <w:tab w:val="left" w:pos="540"/>
          <w:tab w:val="left" w:pos="2232"/>
        </w:tabs>
        <w:autoSpaceDE w:val="0"/>
        <w:spacing w:after="60"/>
        <w:ind w:left="540" w:right="1054" w:hanging="540"/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t>8.</w:t>
      </w:r>
      <w:r>
        <w:rPr>
          <w:rFonts w:ascii="Arial" w:hAnsi="Arial" w:cs="Arial"/>
          <w:b/>
          <w:bCs/>
          <w:sz w:val="32"/>
          <w:szCs w:val="32"/>
          <w:lang w:val="pt-PT"/>
        </w:rPr>
        <w:tab/>
        <w:t>Planeamento do Projeto</w:t>
      </w:r>
    </w:p>
    <w:p w14:paraId="040A1036" w14:textId="16191048" w:rsidR="00D805E6" w:rsidRDefault="007450A0" w:rsidP="009A35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 w:rsidRPr="00AA151E">
        <w:rPr>
          <w:sz w:val="24"/>
          <w:szCs w:val="24"/>
          <w:highlight w:val="yellow"/>
          <w:lang w:val="pt-PT"/>
        </w:rPr>
        <w:t>(preencher só para a 2ª entrega</w:t>
      </w:r>
      <w:proofErr w:type="gramStart"/>
      <w:r w:rsidRPr="00AA151E">
        <w:rPr>
          <w:sz w:val="24"/>
          <w:szCs w:val="24"/>
          <w:highlight w:val="yellow"/>
          <w:lang w:val="pt-PT"/>
        </w:rPr>
        <w:t>)</w:t>
      </w:r>
      <w:r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Indicar</w:t>
      </w:r>
      <w:proofErr w:type="gramEnd"/>
      <w:r>
        <w:rPr>
          <w:sz w:val="24"/>
          <w:szCs w:val="24"/>
          <w:lang w:val="pt-PT"/>
        </w:rPr>
        <w:t xml:space="preserve">: </w:t>
      </w:r>
      <w:proofErr w:type="spellStart"/>
      <w:r>
        <w:rPr>
          <w:sz w:val="24"/>
          <w:szCs w:val="24"/>
          <w:lang w:val="pt-PT"/>
        </w:rPr>
        <w:t>Work</w:t>
      </w:r>
      <w:proofErr w:type="spellEnd"/>
      <w:r>
        <w:rPr>
          <w:sz w:val="24"/>
          <w:szCs w:val="24"/>
          <w:lang w:val="pt-PT"/>
        </w:rPr>
        <w:t xml:space="preserve">-packages, com as suas </w:t>
      </w:r>
      <w:r w:rsidR="00E3110F">
        <w:rPr>
          <w:sz w:val="24"/>
          <w:szCs w:val="24"/>
          <w:lang w:val="pt-PT"/>
        </w:rPr>
        <w:t>tarefas e sua breve descrição</w:t>
      </w:r>
      <w:r>
        <w:rPr>
          <w:sz w:val="24"/>
          <w:szCs w:val="24"/>
          <w:lang w:val="pt-PT"/>
        </w:rPr>
        <w:t>;</w:t>
      </w:r>
      <w:r w:rsidR="00E3110F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Critérios para a</w:t>
      </w:r>
      <w:r w:rsidR="00E3110F">
        <w:rPr>
          <w:sz w:val="24"/>
          <w:szCs w:val="24"/>
          <w:lang w:val="pt-PT"/>
        </w:rPr>
        <w:t xml:space="preserve">fetação </w:t>
      </w:r>
      <w:r>
        <w:rPr>
          <w:sz w:val="24"/>
          <w:szCs w:val="24"/>
          <w:lang w:val="pt-PT"/>
        </w:rPr>
        <w:t>d</w:t>
      </w:r>
      <w:r w:rsidR="00E3110F">
        <w:rPr>
          <w:sz w:val="24"/>
          <w:szCs w:val="24"/>
          <w:lang w:val="pt-PT"/>
        </w:rPr>
        <w:t>os recursos humanos</w:t>
      </w:r>
      <w:r>
        <w:rPr>
          <w:sz w:val="24"/>
          <w:szCs w:val="24"/>
          <w:lang w:val="pt-PT"/>
        </w:rPr>
        <w:t xml:space="preserve"> às tarefas;</w:t>
      </w:r>
      <w:r w:rsidR="00E3110F">
        <w:rPr>
          <w:sz w:val="24"/>
          <w:szCs w:val="24"/>
          <w:lang w:val="pt-PT"/>
        </w:rPr>
        <w:t xml:space="preserve"> Calendarização</w:t>
      </w:r>
      <w:r>
        <w:rPr>
          <w:sz w:val="24"/>
          <w:szCs w:val="24"/>
          <w:lang w:val="pt-PT"/>
        </w:rPr>
        <w:t xml:space="preserve">; Descrição das </w:t>
      </w:r>
      <w:proofErr w:type="spellStart"/>
      <w:r>
        <w:rPr>
          <w:sz w:val="24"/>
          <w:szCs w:val="24"/>
          <w:lang w:val="pt-PT"/>
        </w:rPr>
        <w:t>milestones</w:t>
      </w:r>
      <w:proofErr w:type="spellEnd"/>
      <w:r>
        <w:rPr>
          <w:sz w:val="24"/>
          <w:szCs w:val="24"/>
          <w:lang w:val="pt-PT"/>
        </w:rPr>
        <w:t xml:space="preserve">; </w:t>
      </w:r>
      <w:r w:rsidR="004E4D0E">
        <w:rPr>
          <w:sz w:val="24"/>
          <w:szCs w:val="24"/>
          <w:lang w:val="pt-PT"/>
        </w:rPr>
        <w:t xml:space="preserve">Descrição dos </w:t>
      </w:r>
      <w:proofErr w:type="spellStart"/>
      <w:r w:rsidR="004E4D0E">
        <w:rPr>
          <w:sz w:val="24"/>
          <w:szCs w:val="24"/>
          <w:lang w:val="pt-PT"/>
        </w:rPr>
        <w:t>deliverables</w:t>
      </w:r>
      <w:proofErr w:type="spellEnd"/>
      <w:r w:rsidR="004E4D0E">
        <w:rPr>
          <w:sz w:val="24"/>
          <w:szCs w:val="24"/>
          <w:lang w:val="pt-PT"/>
        </w:rPr>
        <w:t>;</w:t>
      </w:r>
      <w:r w:rsidR="00E3110F">
        <w:rPr>
          <w:sz w:val="24"/>
          <w:szCs w:val="24"/>
          <w:lang w:val="pt-PT"/>
        </w:rPr>
        <w:t xml:space="preserve"> Descrição do Mapa de </w:t>
      </w:r>
      <w:proofErr w:type="spellStart"/>
      <w:r w:rsidR="00E3110F">
        <w:rPr>
          <w:sz w:val="24"/>
          <w:szCs w:val="24"/>
          <w:lang w:val="pt-PT"/>
        </w:rPr>
        <w:t>Gantt</w:t>
      </w:r>
      <w:proofErr w:type="spellEnd"/>
      <w:r w:rsidR="00E3110F">
        <w:rPr>
          <w:sz w:val="24"/>
          <w:szCs w:val="24"/>
          <w:lang w:val="pt-PT"/>
        </w:rPr>
        <w:t xml:space="preserve"> (que é entregue num ficheiro extensão .</w:t>
      </w:r>
      <w:proofErr w:type="spellStart"/>
      <w:r w:rsidR="00E3110F">
        <w:rPr>
          <w:sz w:val="24"/>
          <w:szCs w:val="24"/>
          <w:lang w:val="pt-PT"/>
        </w:rPr>
        <w:t>mpp</w:t>
      </w:r>
      <w:proofErr w:type="spellEnd"/>
      <w:r w:rsidR="00E3110F">
        <w:rPr>
          <w:sz w:val="24"/>
          <w:szCs w:val="24"/>
          <w:lang w:val="pt-PT"/>
        </w:rPr>
        <w:t>)</w:t>
      </w:r>
      <w:r w:rsidR="005E58B1">
        <w:rPr>
          <w:sz w:val="24"/>
          <w:szCs w:val="24"/>
          <w:lang w:val="pt-PT"/>
        </w:rPr>
        <w:t>;</w:t>
      </w:r>
      <w:r w:rsidR="00E3110F">
        <w:rPr>
          <w:sz w:val="24"/>
          <w:szCs w:val="24"/>
          <w:lang w:val="pt-PT"/>
        </w:rPr>
        <w:t xml:space="preserve"> Tabela com total de horas por recurso humano em cada tarefa (ex. vista “</w:t>
      </w:r>
      <w:proofErr w:type="spellStart"/>
      <w:r w:rsidR="00E3110F">
        <w:rPr>
          <w:sz w:val="24"/>
          <w:szCs w:val="24"/>
          <w:lang w:val="pt-PT"/>
        </w:rPr>
        <w:t>Resource</w:t>
      </w:r>
      <w:proofErr w:type="spellEnd"/>
      <w:r w:rsidR="00E3110F">
        <w:rPr>
          <w:sz w:val="24"/>
          <w:szCs w:val="24"/>
          <w:lang w:val="pt-PT"/>
        </w:rPr>
        <w:t xml:space="preserve"> </w:t>
      </w:r>
      <w:proofErr w:type="spellStart"/>
      <w:r w:rsidR="00E3110F">
        <w:rPr>
          <w:sz w:val="24"/>
          <w:szCs w:val="24"/>
          <w:lang w:val="pt-PT"/>
        </w:rPr>
        <w:t>Usage</w:t>
      </w:r>
      <w:proofErr w:type="spellEnd"/>
      <w:r w:rsidR="00E3110F">
        <w:rPr>
          <w:sz w:val="24"/>
          <w:szCs w:val="24"/>
          <w:lang w:val="pt-PT"/>
        </w:rPr>
        <w:t xml:space="preserve">” da ferramenta </w:t>
      </w:r>
      <w:r w:rsidR="005A6AA9">
        <w:rPr>
          <w:sz w:val="24"/>
          <w:szCs w:val="24"/>
          <w:lang w:val="pt-PT"/>
        </w:rPr>
        <w:t xml:space="preserve">MS </w:t>
      </w:r>
      <w:r w:rsidR="00E3110F">
        <w:rPr>
          <w:sz w:val="24"/>
          <w:szCs w:val="24"/>
          <w:lang w:val="pt-PT"/>
        </w:rPr>
        <w:t>Project).</w:t>
      </w:r>
    </w:p>
    <w:p w14:paraId="22C13728" w14:textId="77777777" w:rsidR="009A3554" w:rsidRDefault="009A3554" w:rsidP="009A35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</w:p>
    <w:p w14:paraId="111CACC7" w14:textId="77777777" w:rsidR="00D805E6" w:rsidRDefault="00E3110F" w:rsidP="00D07DDD">
      <w:pPr>
        <w:widowControl w:val="0"/>
        <w:tabs>
          <w:tab w:val="left" w:pos="540"/>
        </w:tabs>
        <w:autoSpaceDE w:val="0"/>
        <w:spacing w:after="60"/>
        <w:ind w:left="540" w:right="1054" w:hanging="540"/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t>9.</w:t>
      </w:r>
      <w:r>
        <w:rPr>
          <w:rFonts w:ascii="Arial" w:hAnsi="Arial" w:cs="Arial"/>
          <w:b/>
          <w:bCs/>
          <w:sz w:val="32"/>
          <w:szCs w:val="32"/>
          <w:lang w:val="pt-PT"/>
        </w:rPr>
        <w:tab/>
        <w:t>Gestão de Riscos</w:t>
      </w:r>
    </w:p>
    <w:p w14:paraId="2DDDBDDC" w14:textId="77777777" w:rsidR="002D1B21" w:rsidRDefault="00E3110F" w:rsidP="002D1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Identificação e descrição dos riscos e suas consequências. </w:t>
      </w:r>
    </w:p>
    <w:p w14:paraId="7E8949C6" w14:textId="77777777" w:rsidR="002D1B21" w:rsidRDefault="00E3110F" w:rsidP="002D1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Tabela de riscos com a </w:t>
      </w:r>
      <w:r w:rsidR="00944864">
        <w:rPr>
          <w:sz w:val="24"/>
          <w:szCs w:val="24"/>
          <w:lang w:val="pt-PT"/>
        </w:rPr>
        <w:t>identificação</w:t>
      </w:r>
      <w:r>
        <w:rPr>
          <w:sz w:val="24"/>
          <w:szCs w:val="24"/>
          <w:lang w:val="pt-PT"/>
        </w:rPr>
        <w:t xml:space="preserve"> do risco, a sua categoria, a sua probabilidade e o seu impacto, com escalas devidamente definidas. </w:t>
      </w:r>
    </w:p>
    <w:p w14:paraId="141D1ADF" w14:textId="73E0213F" w:rsidR="00D805E6" w:rsidRDefault="00E3110F" w:rsidP="002D1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Plano RMMM para os riscos acima da linha de corte.</w:t>
      </w:r>
    </w:p>
    <w:p w14:paraId="43ABB8CF" w14:textId="77777777" w:rsidR="002D1B21" w:rsidRDefault="002D1B21" w:rsidP="002D1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60" w:right="1054"/>
        <w:rPr>
          <w:sz w:val="24"/>
          <w:szCs w:val="24"/>
          <w:lang w:val="pt-PT"/>
        </w:rPr>
      </w:pPr>
    </w:p>
    <w:p w14:paraId="7752D824" w14:textId="77777777" w:rsidR="00D805E6" w:rsidRDefault="00E3110F" w:rsidP="00D07DDD">
      <w:pPr>
        <w:widowControl w:val="0"/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60"/>
        <w:ind w:right="1054"/>
        <w:outlineLvl w:val="0"/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t>Conclusão</w:t>
      </w:r>
    </w:p>
    <w:p w14:paraId="403AD20B" w14:textId="6AFC8AE0" w:rsidR="00D805E6" w:rsidRDefault="00E3110F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360"/>
        <w:ind w:left="54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Análise </w:t>
      </w:r>
      <w:r w:rsidR="00AE607E">
        <w:rPr>
          <w:sz w:val="24"/>
          <w:szCs w:val="24"/>
          <w:lang w:val="pt-PT"/>
        </w:rPr>
        <w:t>crítica</w:t>
      </w:r>
      <w:r>
        <w:rPr>
          <w:sz w:val="24"/>
          <w:szCs w:val="24"/>
          <w:lang w:val="pt-PT"/>
        </w:rPr>
        <w:t xml:space="preserve"> </w:t>
      </w:r>
      <w:r w:rsidR="001B3598">
        <w:rPr>
          <w:sz w:val="24"/>
          <w:szCs w:val="24"/>
          <w:lang w:val="pt-PT"/>
        </w:rPr>
        <w:t>d</w:t>
      </w:r>
      <w:r>
        <w:rPr>
          <w:sz w:val="24"/>
          <w:szCs w:val="24"/>
          <w:lang w:val="pt-PT"/>
        </w:rPr>
        <w:t>a viabilidade do projeto face às estimativas. Soluções para eventuais problemas encontrados.</w:t>
      </w:r>
    </w:p>
    <w:p w14:paraId="2B98B84E" w14:textId="77777777" w:rsidR="00D805E6" w:rsidRDefault="00E3110F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60"/>
        <w:ind w:right="1054"/>
        <w:outlineLvl w:val="0"/>
        <w:rPr>
          <w:rFonts w:ascii="Arial" w:hAnsi="Arial" w:cs="Arial"/>
          <w:b/>
          <w:bCs/>
          <w:sz w:val="32"/>
          <w:szCs w:val="32"/>
          <w:lang w:val="pt-PT"/>
        </w:rPr>
      </w:pPr>
      <w:r>
        <w:rPr>
          <w:rFonts w:ascii="Arial" w:hAnsi="Arial" w:cs="Arial"/>
          <w:b/>
          <w:bCs/>
          <w:sz w:val="32"/>
          <w:szCs w:val="32"/>
          <w:lang w:val="pt-PT"/>
        </w:rPr>
        <w:t xml:space="preserve">Bibliografia </w:t>
      </w:r>
    </w:p>
    <w:p w14:paraId="1CE346AE" w14:textId="77777777" w:rsidR="00D805E6" w:rsidRDefault="00E3110F" w:rsidP="00D07D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40" w:right="1054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Documentos consultados. Deverão ser adequados e cobrir os diferentes aspetos abordados no relatório. As referências devem ser devidamente formatadas e completas, incluindo autores, título, editor, ano de publicação, e eventualmente um URL. </w:t>
      </w:r>
    </w:p>
    <w:p w14:paraId="561B397B" w14:textId="77777777" w:rsidR="00D805E6" w:rsidRDefault="00D805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540" w:right="1054"/>
        <w:jc w:val="both"/>
        <w:rPr>
          <w:sz w:val="24"/>
          <w:szCs w:val="24"/>
          <w:lang w:val="pt-PT"/>
        </w:rPr>
      </w:pPr>
    </w:p>
    <w:p w14:paraId="6D790D54" w14:textId="77777777" w:rsidR="00D805E6" w:rsidRDefault="00E31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120"/>
        <w:ind w:left="540" w:right="105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Exemplos</w:t>
      </w:r>
      <w:proofErr w:type="spellEnd"/>
      <w:r>
        <w:rPr>
          <w:sz w:val="24"/>
          <w:szCs w:val="24"/>
        </w:rPr>
        <w:t>:</w:t>
      </w:r>
    </w:p>
    <w:p w14:paraId="58015410" w14:textId="77777777" w:rsidR="00D805E6" w:rsidRDefault="00E31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120"/>
        <w:ind w:left="1078" w:right="1054" w:hanging="539"/>
        <w:jc w:val="both"/>
      </w:pPr>
      <w:r>
        <w:rPr>
          <w:sz w:val="24"/>
          <w:szCs w:val="24"/>
        </w:rPr>
        <w:t xml:space="preserve">[1]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Braude</w:t>
      </w:r>
      <w:proofErr w:type="spellEnd"/>
      <w:r>
        <w:rPr>
          <w:sz w:val="24"/>
          <w:szCs w:val="24"/>
        </w:rPr>
        <w:t xml:space="preserve">, Eric J., </w:t>
      </w:r>
      <w:r>
        <w:rPr>
          <w:i/>
          <w:iCs/>
          <w:sz w:val="24"/>
          <w:szCs w:val="24"/>
        </w:rPr>
        <w:t>Software Engineering: An Object-Oriented Perspective</w:t>
      </w:r>
      <w:r>
        <w:rPr>
          <w:sz w:val="24"/>
          <w:szCs w:val="24"/>
        </w:rPr>
        <w:t xml:space="preserve">, John Wiley &amp; Sons, 2001, ISBN 0471322083. </w:t>
      </w:r>
    </w:p>
    <w:p w14:paraId="4602D017" w14:textId="77777777" w:rsidR="00D805E6" w:rsidRDefault="00E31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60"/>
        <w:ind w:left="1078" w:right="1054" w:hanging="539"/>
        <w:jc w:val="both"/>
      </w:pPr>
      <w:r>
        <w:rPr>
          <w:sz w:val="24"/>
          <w:szCs w:val="24"/>
        </w:rPr>
        <w:t xml:space="preserve">[2]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Ragget</w:t>
      </w:r>
      <w:proofErr w:type="spellEnd"/>
      <w:r>
        <w:rPr>
          <w:sz w:val="24"/>
          <w:szCs w:val="24"/>
        </w:rPr>
        <w:t xml:space="preserve">, D., </w:t>
      </w:r>
      <w:r>
        <w:rPr>
          <w:i/>
          <w:iCs/>
          <w:sz w:val="24"/>
          <w:szCs w:val="24"/>
        </w:rPr>
        <w:t>Getting started with HTML</w:t>
      </w:r>
      <w:r>
        <w:rPr>
          <w:sz w:val="24"/>
          <w:szCs w:val="24"/>
        </w:rPr>
        <w:t>, W3C, May 2005.</w:t>
      </w:r>
    </w:p>
    <w:p w14:paraId="74F5D9DE" w14:textId="77777777" w:rsidR="00D805E6" w:rsidRDefault="00E31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120"/>
        <w:ind w:left="1078" w:right="1054"/>
        <w:jc w:val="both"/>
        <w:rPr>
          <w:sz w:val="24"/>
          <w:szCs w:val="24"/>
        </w:rPr>
      </w:pPr>
      <w:r>
        <w:rPr>
          <w:sz w:val="24"/>
          <w:szCs w:val="24"/>
        </w:rPr>
        <w:t>http://www.w3.org/MarkUp/Guide/.</w:t>
      </w:r>
    </w:p>
    <w:p w14:paraId="16B41FD9" w14:textId="77777777" w:rsidR="00D805E6" w:rsidRPr="00AE607E" w:rsidRDefault="00E31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120"/>
        <w:ind w:left="1078" w:right="1054" w:hanging="539"/>
        <w:jc w:val="both"/>
        <w:rPr>
          <w:lang w:val="pt-PT"/>
        </w:rPr>
      </w:pPr>
      <w:r>
        <w:rPr>
          <w:sz w:val="24"/>
          <w:szCs w:val="24"/>
          <w:lang w:val="pt-PT"/>
        </w:rPr>
        <w:t xml:space="preserve">[3] </w:t>
      </w:r>
      <w:r>
        <w:rPr>
          <w:sz w:val="24"/>
          <w:szCs w:val="24"/>
          <w:lang w:val="pt-PT"/>
        </w:rPr>
        <w:tab/>
        <w:t xml:space="preserve">Página Web sobre PHP, </w:t>
      </w:r>
      <w:r>
        <w:rPr>
          <w:color w:val="0000FF"/>
          <w:sz w:val="24"/>
          <w:szCs w:val="24"/>
          <w:u w:val="single" w:color="0000FF"/>
          <w:lang w:val="pt-PT"/>
        </w:rPr>
        <w:t>http://www.php.net/</w:t>
      </w:r>
      <w:r>
        <w:rPr>
          <w:sz w:val="24"/>
          <w:szCs w:val="24"/>
          <w:lang w:val="pt-PT"/>
        </w:rPr>
        <w:t xml:space="preserve"> (consultado em Outubro de 2009).</w:t>
      </w:r>
    </w:p>
    <w:p w14:paraId="17368799" w14:textId="77777777" w:rsidR="00D805E6" w:rsidRDefault="00D805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360"/>
        <w:ind w:left="1078" w:right="1054"/>
        <w:jc w:val="both"/>
        <w:rPr>
          <w:sz w:val="24"/>
          <w:szCs w:val="24"/>
          <w:lang w:val="pt-PT"/>
        </w:rPr>
      </w:pPr>
    </w:p>
    <w:sectPr w:rsidR="00D805E6">
      <w:pgSz w:w="11901" w:h="16840"/>
      <w:pgMar w:top="1797" w:right="1440" w:bottom="179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BFE98" w14:textId="77777777" w:rsidR="00031747" w:rsidRDefault="00031747">
      <w:r>
        <w:separator/>
      </w:r>
    </w:p>
  </w:endnote>
  <w:endnote w:type="continuationSeparator" w:id="0">
    <w:p w14:paraId="773A98AF" w14:textId="77777777" w:rsidR="00031747" w:rsidRDefault="00031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71776" w14:textId="77777777" w:rsidR="00031747" w:rsidRDefault="00031747">
      <w:r>
        <w:rPr>
          <w:color w:val="000000"/>
        </w:rPr>
        <w:separator/>
      </w:r>
    </w:p>
  </w:footnote>
  <w:footnote w:type="continuationSeparator" w:id="0">
    <w:p w14:paraId="087AE1A6" w14:textId="77777777" w:rsidR="00031747" w:rsidRDefault="00031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529E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05E6"/>
    <w:rsid w:val="00031747"/>
    <w:rsid w:val="000A59DE"/>
    <w:rsid w:val="000C7148"/>
    <w:rsid w:val="001168C0"/>
    <w:rsid w:val="00120326"/>
    <w:rsid w:val="001A16D4"/>
    <w:rsid w:val="001B3598"/>
    <w:rsid w:val="00202424"/>
    <w:rsid w:val="0025118E"/>
    <w:rsid w:val="002853D9"/>
    <w:rsid w:val="002D1B21"/>
    <w:rsid w:val="00373E3B"/>
    <w:rsid w:val="004B3466"/>
    <w:rsid w:val="004C4F35"/>
    <w:rsid w:val="004E4D0E"/>
    <w:rsid w:val="00517A1A"/>
    <w:rsid w:val="005578F7"/>
    <w:rsid w:val="0058183B"/>
    <w:rsid w:val="005A6AA9"/>
    <w:rsid w:val="005E58B1"/>
    <w:rsid w:val="006040C1"/>
    <w:rsid w:val="00722C7E"/>
    <w:rsid w:val="007450A0"/>
    <w:rsid w:val="00871DDE"/>
    <w:rsid w:val="00882EC8"/>
    <w:rsid w:val="00923633"/>
    <w:rsid w:val="00944864"/>
    <w:rsid w:val="0098668D"/>
    <w:rsid w:val="009A3554"/>
    <w:rsid w:val="009D1B70"/>
    <w:rsid w:val="009E78BD"/>
    <w:rsid w:val="00A61859"/>
    <w:rsid w:val="00A66D73"/>
    <w:rsid w:val="00AA151E"/>
    <w:rsid w:val="00AE607E"/>
    <w:rsid w:val="00CA6806"/>
    <w:rsid w:val="00D00829"/>
    <w:rsid w:val="00D07DDD"/>
    <w:rsid w:val="00D805E6"/>
    <w:rsid w:val="00DE175C"/>
    <w:rsid w:val="00E3110F"/>
    <w:rsid w:val="00E3559C"/>
    <w:rsid w:val="00E93620"/>
    <w:rsid w:val="00ED20A8"/>
    <w:rsid w:val="00F1028A"/>
    <w:rsid w:val="00F67CB1"/>
    <w:rsid w:val="00F7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0F214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66D73"/>
    <w:pPr>
      <w:suppressAutoHyphens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00829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082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782</Words>
  <Characters>4462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Lisbon</Company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Afonso</dc:creator>
  <cp:lastModifiedBy>Carlos Alberto Pacheco dos Anjos Duarte</cp:lastModifiedBy>
  <cp:revision>40</cp:revision>
  <dcterms:created xsi:type="dcterms:W3CDTF">2015-09-23T10:50:00Z</dcterms:created>
  <dcterms:modified xsi:type="dcterms:W3CDTF">2017-10-24T12:55:00Z</dcterms:modified>
</cp:coreProperties>
</file>